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4B8E998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Hlk65710677"/>
      <w:bookmarkEnd w:id="0"/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5B112CC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164F76" w:rsidRPr="00D465EB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164F76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164F76" w:rsidRPr="00D465EB" w:rsidRDefault="00164F7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164F76" w:rsidRPr="00D465EB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164F76" w:rsidRPr="00417AA7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164F76" w:rsidRPr="00D465EB" w:rsidRDefault="00164F7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164F76" w:rsidRDefault="00164F7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164F76" w:rsidRPr="00D465EB" w:rsidRDefault="00164F7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164F76" w:rsidRPr="00D465EB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164F76" w:rsidRPr="00417AA7" w:rsidRDefault="00164F7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8A498E0" w:rsidR="00963DA6" w:rsidRDefault="001B4A06" w:rsidP="00963DA6">
      <w:pPr>
        <w:ind w:firstLine="0"/>
        <w:rPr>
          <w:rFonts w:ascii="Arial" w:hAnsi="Arial" w:cs="Arial"/>
          <w:sz w:val="20"/>
          <w:szCs w:val="20"/>
        </w:rPr>
      </w:pPr>
      <w:r w:rsidRPr="001B4A06">
        <w:rPr>
          <w:rFonts w:ascii="Arial" w:hAnsi="Arial" w:cs="Arial"/>
          <w:noProof/>
          <w:sz w:val="18"/>
        </w:rPr>
        <mc:AlternateContent>
          <mc:Choice Requires="wps">
            <w:drawing>
              <wp:anchor distT="91440" distB="91440" distL="114300" distR="114300" simplePos="0" relativeHeight="251716607" behindDoc="0" locked="0" layoutInCell="1" allowOverlap="1" wp14:anchorId="6A8E2DDE" wp14:editId="54CD27F6">
                <wp:simplePos x="0" y="0"/>
                <wp:positionH relativeFrom="page">
                  <wp:posOffset>350520</wp:posOffset>
                </wp:positionH>
                <wp:positionV relativeFrom="paragraph">
                  <wp:posOffset>6223635</wp:posOffset>
                </wp:positionV>
                <wp:extent cx="1813560" cy="76962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F559" w14:textId="0647F663" w:rsidR="00164F76" w:rsidRPr="001B4A06" w:rsidRDefault="00164F76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A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POOJASHRI N</w:t>
                            </w:r>
                          </w:p>
                          <w:p w14:paraId="25421A59" w14:textId="48808A57" w:rsidR="00164F76" w:rsidRPr="001B4A06" w:rsidRDefault="00164F76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PS.NO: </w:t>
                            </w:r>
                            <w:r w:rsidRPr="001B4A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99003660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2DDE" id="Text Box 2" o:spid="_x0000_s1027" type="#_x0000_t202" style="position:absolute;margin-left:27.6pt;margin-top:490.05pt;width:142.8pt;height:60.6pt;z-index:251716607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" filled="f" stroked="f">
                <v:textbox>
                  <w:txbxContent>
                    <w:p w14:paraId="1BC9F559" w14:textId="0647F663" w:rsidR="00164F76" w:rsidRPr="001B4A06" w:rsidRDefault="00164F76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4A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POOJASHRI N</w:t>
                      </w:r>
                    </w:p>
                    <w:p w14:paraId="25421A59" w14:textId="48808A57" w:rsidR="00164F76" w:rsidRPr="001B4A06" w:rsidRDefault="00164F76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PS.NO: </w:t>
                      </w:r>
                      <w:r w:rsidRPr="001B4A0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99003660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3B2F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164F76" w:rsidRPr="00DB5DE8" w:rsidRDefault="00164F7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164F76" w:rsidRPr="000F4649" w:rsidRDefault="00164F7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164F76" w:rsidRPr="000F4649" w:rsidRDefault="00164F7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8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c+8r8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164F76" w:rsidRPr="00DB5DE8" w:rsidRDefault="00164F7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164F76" w:rsidRPr="000F4649" w:rsidRDefault="00164F7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164F76" w:rsidRPr="000F4649" w:rsidRDefault="00164F7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842"/>
        <w:gridCol w:w="1681"/>
        <w:gridCol w:w="2685"/>
      </w:tblGrid>
      <w:tr w:rsidR="00503D7B" w:rsidRPr="00553962" w14:paraId="48DC9A58" w14:textId="77777777" w:rsidTr="00536102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89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815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2151D141" w:rsidR="001B4CE7" w:rsidRPr="007B3ACD" w:rsidRDefault="00803F1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</w:t>
            </w:r>
          </w:p>
        </w:tc>
        <w:tc>
          <w:tcPr>
            <w:tcW w:w="893" w:type="pct"/>
            <w:vAlign w:val="center"/>
          </w:tcPr>
          <w:p w14:paraId="27FEFB1C" w14:textId="4A360B7A" w:rsidR="002979C3" w:rsidRDefault="00434616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803F14">
              <w:rPr>
                <w:rFonts w:cs="Arial"/>
              </w:rPr>
              <w:t>inay Shirol</w:t>
            </w:r>
            <w:r>
              <w:rPr>
                <w:rFonts w:cs="Arial"/>
              </w:rPr>
              <w:t>,</w:t>
            </w:r>
          </w:p>
          <w:p w14:paraId="48DC9A5C" w14:textId="0916486E" w:rsidR="00434616" w:rsidRPr="00997756" w:rsidRDefault="00803F14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Dangeti Ravi</w:t>
            </w:r>
          </w:p>
        </w:tc>
        <w:tc>
          <w:tcPr>
            <w:tcW w:w="815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6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3B93B5F4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7F51A5FC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75024172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</w:t>
            </w:r>
          </w:p>
        </w:tc>
        <w:tc>
          <w:tcPr>
            <w:tcW w:w="893" w:type="pct"/>
            <w:vAlign w:val="center"/>
          </w:tcPr>
          <w:p w14:paraId="5E8844C8" w14:textId="77777777" w:rsidR="00536102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Grace Joseph,</w:t>
            </w:r>
          </w:p>
          <w:p w14:paraId="48DC9A63" w14:textId="519BBC01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15" w:type="pct"/>
            <w:vAlign w:val="center"/>
          </w:tcPr>
          <w:p w14:paraId="48DC9A64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D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6A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6B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74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71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72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7B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78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79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472B4A">
      <w:pPr>
        <w:pStyle w:val="TOCHeading"/>
        <w:jc w:val="right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41BF0DB0" w14:textId="2217A336" w:rsidR="009D62B8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0965" w:history="1">
            <w:r w:rsidR="009D62B8" w:rsidRPr="00985328">
              <w:rPr>
                <w:rStyle w:val="Hyperlink"/>
                <w:noProof/>
              </w:rPr>
              <w:t>Team Work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_Toc44060965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3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597CF878" w14:textId="1ED71A69" w:rsidR="009D62B8" w:rsidRDefault="00164F76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6" w:history="1">
            <w:r w:rsidR="009D62B8" w:rsidRPr="00985328">
              <w:rPr>
                <w:rStyle w:val="Hyperlink"/>
                <w:b/>
                <w:bCs/>
                <w:noProof/>
              </w:rPr>
              <w:t>Activity 1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B350E1">
              <w:rPr>
                <w:rStyle w:val="Hyperlink"/>
                <w:noProof/>
              </w:rPr>
              <w:t xml:space="preserve">    </w:t>
            </w:r>
            <w:r w:rsidR="00B350E1" w:rsidRPr="00B350E1">
              <w:rPr>
                <w:rStyle w:val="Hyperlink"/>
                <w:noProof/>
                <w:sz w:val="24"/>
                <w:szCs w:val="24"/>
              </w:rPr>
              <w:t>Design &amp; Link with Libraries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_Toc44060966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2A550423" w14:textId="16F8B3CE" w:rsidR="009D62B8" w:rsidRDefault="00164F76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7" w:history="1">
            <w:r w:rsidR="009D62B8" w:rsidRPr="00985328">
              <w:rPr>
                <w:rStyle w:val="Hyperlink"/>
                <w:b/>
                <w:bCs/>
                <w:noProof/>
              </w:rPr>
              <w:t>Activity 2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8167BE">
              <w:rPr>
                <w:rStyle w:val="Hyperlink"/>
                <w:noProof/>
              </w:rPr>
              <w:t xml:space="preserve">    P</w:t>
            </w:r>
            <w:r w:rsidR="008167BE" w:rsidRPr="008167BE">
              <w:rPr>
                <w:rStyle w:val="Hyperlink"/>
                <w:noProof/>
                <w:sz w:val="18"/>
                <w:szCs w:val="18"/>
              </w:rPr>
              <w:t>ROCESS</w:t>
            </w:r>
            <w:r w:rsidR="008167BE">
              <w:rPr>
                <w:rStyle w:val="Hyperlink"/>
                <w:noProof/>
              </w:rPr>
              <w:t>, S</w:t>
            </w:r>
            <w:r w:rsidR="008167BE" w:rsidRPr="008167BE">
              <w:rPr>
                <w:rStyle w:val="Hyperlink"/>
                <w:noProof/>
                <w:sz w:val="18"/>
                <w:szCs w:val="18"/>
              </w:rPr>
              <w:t>IGNALS</w:t>
            </w:r>
            <w:r w:rsidR="008167BE">
              <w:rPr>
                <w:rStyle w:val="Hyperlink"/>
                <w:noProof/>
              </w:rPr>
              <w:t xml:space="preserve"> AND T</w:t>
            </w:r>
            <w:r w:rsidR="008167BE" w:rsidRPr="008167BE">
              <w:rPr>
                <w:rStyle w:val="Hyperlink"/>
                <w:noProof/>
                <w:sz w:val="18"/>
                <w:szCs w:val="18"/>
              </w:rPr>
              <w:t>HREADS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_Toc44060967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1A8C85D0" w14:textId="62F7206F" w:rsidR="009D62B8" w:rsidRDefault="00164F76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8" w:history="1">
            <w:r w:rsidR="009D62B8" w:rsidRPr="00985328">
              <w:rPr>
                <w:rStyle w:val="Hyperlink"/>
                <w:b/>
                <w:bCs/>
                <w:noProof/>
              </w:rPr>
              <w:t>Activity 3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_Toc44060968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1BF640E6" w14:textId="2EC8A88E" w:rsidR="009D62B8" w:rsidRDefault="00164F76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9" w:history="1">
            <w:r w:rsidR="009D62B8" w:rsidRPr="00985328">
              <w:rPr>
                <w:rStyle w:val="Hyperlink"/>
                <w:b/>
                <w:bCs/>
                <w:noProof/>
              </w:rPr>
              <w:t>Activity 4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_Toc44060969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5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51248435" w14:textId="053A75DF" w:rsidR="009D62B8" w:rsidRDefault="00164F76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70" w:history="1">
            <w:r w:rsidR="009D62B8" w:rsidRPr="00985328">
              <w:rPr>
                <w:rStyle w:val="Hyperlink"/>
                <w:b/>
                <w:bCs/>
                <w:noProof/>
              </w:rPr>
              <w:t>Activity 5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_Toc44060970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5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48DC9A96" w14:textId="00F0B821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07213868" w14:textId="77777777" w:rsidR="00115DFA" w:rsidRDefault="00115DFA" w:rsidP="00053C2C"/>
    <w:p w14:paraId="207DB4AA" w14:textId="77777777" w:rsidR="00115DFA" w:rsidRDefault="00115DFA" w:rsidP="00053C2C"/>
    <w:p w14:paraId="1188B128" w14:textId="77777777" w:rsidR="00115DFA" w:rsidRDefault="00115DFA" w:rsidP="00053C2C"/>
    <w:p w14:paraId="44010560" w14:textId="77777777" w:rsidR="00115DFA" w:rsidRDefault="00115DFA" w:rsidP="00053C2C"/>
    <w:p w14:paraId="76381667" w14:textId="77777777" w:rsidR="00115DFA" w:rsidRDefault="00115DFA" w:rsidP="00053C2C"/>
    <w:p w14:paraId="48DC9AB0" w14:textId="77777777" w:rsidR="00053C2C" w:rsidRDefault="00053C2C" w:rsidP="00053C2C"/>
    <w:p w14:paraId="48DC9AB1" w14:textId="77777777" w:rsidR="00053C2C" w:rsidRDefault="00053C2C" w:rsidP="00053C2C"/>
    <w:p w14:paraId="6DAEF89E" w14:textId="4043BB68" w:rsidR="00CA549A" w:rsidRDefault="00CA549A" w:rsidP="00CA549A">
      <w:pPr>
        <w:pStyle w:val="Heading1"/>
      </w:pPr>
      <w:bookmarkStart w:id="5" w:name="_Toc44060967"/>
      <w:r>
        <w:t>Activities</w:t>
      </w:r>
    </w:p>
    <w:p w14:paraId="6592D252" w14:textId="77777777" w:rsidR="00CA549A" w:rsidRPr="00124F8C" w:rsidRDefault="00D26FA2" w:rsidP="00124F8C">
      <w:pPr>
        <w:pStyle w:val="Heading1"/>
        <w:rPr>
          <w:sz w:val="32"/>
          <w:szCs w:val="32"/>
        </w:rPr>
      </w:pPr>
      <w:r w:rsidRPr="00124F8C">
        <w:rPr>
          <w:sz w:val="32"/>
          <w:szCs w:val="32"/>
        </w:rPr>
        <w:t xml:space="preserve">Activity </w:t>
      </w:r>
      <w:r w:rsidR="00CA549A" w:rsidRPr="00124F8C">
        <w:rPr>
          <w:sz w:val="32"/>
          <w:szCs w:val="32"/>
        </w:rPr>
        <w:t>1</w:t>
      </w:r>
      <w:r w:rsidR="009E199F" w:rsidRPr="00124F8C">
        <w:rPr>
          <w:sz w:val="32"/>
          <w:szCs w:val="32"/>
        </w:rPr>
        <w:t xml:space="preserve"> –</w:t>
      </w:r>
      <w:r w:rsidR="00CA549A" w:rsidRPr="00124F8C">
        <w:rPr>
          <w:sz w:val="32"/>
          <w:szCs w:val="32"/>
        </w:rPr>
        <w:t xml:space="preserve"> Design &amp; Link with Libraries</w:t>
      </w:r>
    </w:p>
    <w:p w14:paraId="6328B8E0" w14:textId="68D412A1" w:rsidR="009E199F" w:rsidRDefault="009E199F" w:rsidP="00CA549A">
      <w:pPr>
        <w:pStyle w:val="Heading1"/>
      </w:pPr>
      <w:r>
        <w:t xml:space="preserve"> </w:t>
      </w:r>
      <w:bookmarkEnd w:id="5"/>
      <w:r w:rsidR="00124F8C">
        <w:t>Description:</w:t>
      </w:r>
    </w:p>
    <w:p w14:paraId="2ADB9005" w14:textId="73892DF0" w:rsidR="00124F8C" w:rsidRPr="00124F8C" w:rsidRDefault="00124F8C" w:rsidP="00124F8C">
      <w:pPr>
        <w:rPr>
          <w:sz w:val="24"/>
          <w:szCs w:val="24"/>
        </w:rPr>
      </w:pPr>
      <w:r w:rsidRPr="00124F8C">
        <w:rPr>
          <w:sz w:val="24"/>
          <w:szCs w:val="24"/>
        </w:rPr>
        <w:t>The activity dealt with the implementation of C program in Linux OS and the linking of those programs with the libraries.</w:t>
      </w:r>
      <w:r>
        <w:rPr>
          <w:sz w:val="24"/>
          <w:szCs w:val="24"/>
        </w:rPr>
        <w:t xml:space="preserve"> It includes the following </w:t>
      </w:r>
      <w:r w:rsidR="009967A0">
        <w:rPr>
          <w:sz w:val="24"/>
          <w:szCs w:val="24"/>
        </w:rPr>
        <w:t xml:space="preserve">execution process: </w:t>
      </w:r>
    </w:p>
    <w:p w14:paraId="4FFB83F8" w14:textId="77777777" w:rsidR="009967A0" w:rsidRDefault="009967A0" w:rsidP="005B1CC5">
      <w:pPr>
        <w:ind w:firstLine="0"/>
      </w:pPr>
    </w:p>
    <w:p w14:paraId="48DC9AC4" w14:textId="70B44D04" w:rsidR="005B1CC5" w:rsidRDefault="009E199F" w:rsidP="005B1CC5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A</w:t>
      </w:r>
      <w:r>
        <w:rPr>
          <w:rFonts w:ascii="Cambria" w:hAnsi="Cambria"/>
          <w:b/>
          <w:bCs/>
          <w:sz w:val="24"/>
          <w:szCs w:val="24"/>
        </w:rPr>
        <w:t xml:space="preserve"> - </w:t>
      </w:r>
      <w:r w:rsidR="00CA549A" w:rsidRPr="00CA549A">
        <w:rPr>
          <w:rFonts w:ascii="Cambria" w:hAnsi="Cambria"/>
          <w:b/>
          <w:bCs/>
          <w:sz w:val="24"/>
          <w:szCs w:val="24"/>
        </w:rPr>
        <w:t>Preparation</w:t>
      </w:r>
    </w:p>
    <w:p w14:paraId="48DC9ACD" w14:textId="4A9FF63F" w:rsidR="005B1CC5" w:rsidRDefault="009E199F" w:rsidP="005B1CC5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B</w:t>
      </w:r>
      <w:r>
        <w:rPr>
          <w:rFonts w:ascii="Cambria" w:hAnsi="Cambria"/>
          <w:b/>
          <w:bCs/>
          <w:sz w:val="24"/>
          <w:szCs w:val="24"/>
        </w:rPr>
        <w:t xml:space="preserve"> - </w:t>
      </w:r>
      <w:r w:rsidR="00CA549A" w:rsidRPr="00CA549A">
        <w:rPr>
          <w:rFonts w:ascii="Cambria" w:hAnsi="Cambria"/>
          <w:b/>
          <w:bCs/>
          <w:sz w:val="24"/>
          <w:szCs w:val="24"/>
        </w:rPr>
        <w:t>Simple Make file</w:t>
      </w:r>
    </w:p>
    <w:p w14:paraId="48DC9AD3" w14:textId="284B08AD" w:rsidR="005B1CC5" w:rsidRPr="00CA549A" w:rsidRDefault="009E199F" w:rsidP="005B1CC5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C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- </w:t>
      </w:r>
      <w:r w:rsidR="00CA549A" w:rsidRPr="00CA549A">
        <w:rPr>
          <w:b/>
          <w:bCs/>
          <w:sz w:val="24"/>
          <w:szCs w:val="24"/>
        </w:rPr>
        <w:t>Simple Make file</w:t>
      </w:r>
      <w:r w:rsidR="00CA549A">
        <w:rPr>
          <w:b/>
          <w:bCs/>
          <w:sz w:val="24"/>
          <w:szCs w:val="24"/>
        </w:rPr>
        <w:t xml:space="preserve"> with Inc and Src</w:t>
      </w:r>
      <w:r w:rsidR="008167BE">
        <w:rPr>
          <w:b/>
          <w:bCs/>
          <w:sz w:val="24"/>
          <w:szCs w:val="24"/>
        </w:rPr>
        <w:t>fe</w:t>
      </w:r>
      <w:r w:rsidR="00CA549A">
        <w:rPr>
          <w:b/>
          <w:bCs/>
          <w:sz w:val="24"/>
          <w:szCs w:val="24"/>
        </w:rPr>
        <w:t xml:space="preserve"> Folders</w:t>
      </w:r>
    </w:p>
    <w:p w14:paraId="48DC9AD4" w14:textId="53E4F9FC" w:rsidR="005B1CC5" w:rsidRPr="00CA549A" w:rsidRDefault="00C17466" w:rsidP="009D62B8">
      <w:pPr>
        <w:ind w:firstLine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D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 w:rsidR="00CA549A">
        <w:rPr>
          <w:rFonts w:ascii="Cambria" w:hAnsi="Cambria"/>
          <w:b/>
          <w:bCs/>
          <w:sz w:val="24"/>
          <w:szCs w:val="24"/>
        </w:rPr>
        <w:t xml:space="preserve">- </w:t>
      </w:r>
      <w:r w:rsidR="00CA549A" w:rsidRPr="00CA549A">
        <w:rPr>
          <w:rFonts w:ascii="Cambria" w:hAnsi="Cambria"/>
          <w:b/>
          <w:bCs/>
          <w:sz w:val="24"/>
          <w:szCs w:val="24"/>
        </w:rPr>
        <w:t>Static Libraries</w:t>
      </w:r>
      <w:r w:rsidR="00CA549A">
        <w:rPr>
          <w:rFonts w:ascii="Cambria" w:hAnsi="Cambria"/>
          <w:b/>
          <w:bCs/>
          <w:sz w:val="24"/>
          <w:szCs w:val="24"/>
        </w:rPr>
        <w:t xml:space="preserve">  </w:t>
      </w:r>
    </w:p>
    <w:p w14:paraId="79A2164A" w14:textId="12572B6A" w:rsidR="00F73275" w:rsidRPr="00CA549A" w:rsidRDefault="00F73275" w:rsidP="00434616">
      <w:pPr>
        <w:ind w:firstLine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Part </w:t>
      </w:r>
      <w:r w:rsidR="009D62B8">
        <w:rPr>
          <w:rFonts w:ascii="Cambria" w:hAnsi="Cambria"/>
          <w:b/>
          <w:bCs/>
          <w:sz w:val="24"/>
          <w:szCs w:val="24"/>
        </w:rPr>
        <w:t>E</w:t>
      </w:r>
      <w:r w:rsidR="00472B4A">
        <w:rPr>
          <w:rFonts w:ascii="Cambria" w:hAnsi="Cambria"/>
          <w:b/>
          <w:bCs/>
          <w:sz w:val="24"/>
          <w:szCs w:val="24"/>
        </w:rPr>
        <w:t xml:space="preserve"> </w:t>
      </w:r>
      <w:r w:rsidR="00756588">
        <w:rPr>
          <w:rFonts w:ascii="Cambria" w:hAnsi="Cambria"/>
          <w:b/>
          <w:bCs/>
          <w:sz w:val="24"/>
          <w:szCs w:val="24"/>
        </w:rPr>
        <w:t>-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CA549A" w:rsidRPr="00CA549A">
        <w:rPr>
          <w:rFonts w:ascii="Cambria" w:hAnsi="Cambria"/>
          <w:b/>
          <w:bCs/>
          <w:sz w:val="24"/>
          <w:szCs w:val="24"/>
        </w:rPr>
        <w:t>Dynamic Libraries</w:t>
      </w:r>
    </w:p>
    <w:bookmarkEnd w:id="1"/>
    <w:bookmarkEnd w:id="2"/>
    <w:bookmarkEnd w:id="3"/>
    <w:bookmarkEnd w:id="4"/>
    <w:p w14:paraId="48DC9AF2" w14:textId="075FD140" w:rsidR="00B15B06" w:rsidRDefault="00B15B06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3D7AF19D" w14:textId="6040ADB6" w:rsidR="009967A0" w:rsidRDefault="009967A0" w:rsidP="009967A0">
      <w:pPr>
        <w:pStyle w:val="Heading1"/>
      </w:pPr>
      <w:r>
        <w:t xml:space="preserve">Learning Outcomes: </w:t>
      </w:r>
    </w:p>
    <w:p w14:paraId="2C54FFB4" w14:textId="06F7B63B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club the files into two separate folders as source and header files and to link them with the libraries.</w:t>
      </w:r>
    </w:p>
    <w:p w14:paraId="6816A755" w14:textId="2D460697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create a Makefile using those source and header files by executing Linux commands.</w:t>
      </w:r>
    </w:p>
    <w:p w14:paraId="72778BFF" w14:textId="4D3423CB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Generated the required libraries and linked the static libraries with test code.</w:t>
      </w:r>
    </w:p>
    <w:p w14:paraId="644DEF05" w14:textId="73EF6F89" w:rsidR="009967A0" w:rsidRPr="009967A0" w:rsidRDefault="009967A0" w:rsidP="009967A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test the statically linked and dynamically linked executable files.</w:t>
      </w:r>
    </w:p>
    <w:p w14:paraId="7A6FD700" w14:textId="77777777" w:rsidR="009967A0" w:rsidRDefault="009967A0" w:rsidP="009967A0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277461A3" w14:textId="3678C7C3" w:rsidR="009967A0" w:rsidRDefault="009967A0" w:rsidP="009967A0">
      <w:pPr>
        <w:pStyle w:val="Heading1"/>
      </w:pPr>
      <w:r>
        <w:t>Challenges</w:t>
      </w:r>
      <w:r>
        <w:t>:</w:t>
      </w:r>
    </w:p>
    <w:p w14:paraId="529453B6" w14:textId="7B187847" w:rsidR="009967A0" w:rsidRPr="008167BE" w:rsidRDefault="008167BE" w:rsidP="008167B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while linking the Include header file with the whole executable code.</w:t>
      </w:r>
    </w:p>
    <w:p w14:paraId="74CB44E9" w14:textId="07692BF1" w:rsidR="008167BE" w:rsidRPr="008167BE" w:rsidRDefault="008167BE" w:rsidP="008167B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with Linux commands on implementing the Makefile.</w:t>
      </w:r>
    </w:p>
    <w:p w14:paraId="68C77173" w14:textId="5C7FEBDD" w:rsidR="008167BE" w:rsidRDefault="008167BE" w:rsidP="008167BE">
      <w:pPr>
        <w:ind w:left="720" w:firstLine="0"/>
      </w:pPr>
    </w:p>
    <w:p w14:paraId="34522EFD" w14:textId="66F0947E" w:rsidR="008167BE" w:rsidRDefault="008167BE" w:rsidP="008167BE">
      <w:pPr>
        <w:pStyle w:val="Heading1"/>
      </w:pPr>
      <w:r>
        <w:t>Resources</w:t>
      </w:r>
      <w:r>
        <w:t xml:space="preserve">: </w:t>
      </w:r>
    </w:p>
    <w:p w14:paraId="367DA274" w14:textId="77777777" w:rsidR="008167BE" w:rsidRPr="008167BE" w:rsidRDefault="008167BE" w:rsidP="008167BE">
      <w:pPr>
        <w:pStyle w:val="ListParagraph"/>
        <w:numPr>
          <w:ilvl w:val="0"/>
          <w:numId w:val="16"/>
        </w:numPr>
      </w:pPr>
    </w:p>
    <w:p w14:paraId="32885C85" w14:textId="77777777" w:rsidR="008167BE" w:rsidRPr="009967A0" w:rsidRDefault="008167BE" w:rsidP="008167BE">
      <w:pPr>
        <w:ind w:left="720" w:firstLine="0"/>
      </w:pPr>
    </w:p>
    <w:p w14:paraId="2F980F24" w14:textId="77777777" w:rsidR="009967A0" w:rsidRDefault="009967A0" w:rsidP="009967A0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7789A088" w14:textId="77777777" w:rsidR="009967A0" w:rsidRDefault="009967A0" w:rsidP="009967A0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75E0740B" w14:textId="7773A89E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0"/>
          <w:szCs w:val="20"/>
          <w:lang w:bidi="ar-SA"/>
        </w:rPr>
      </w:pPr>
      <w:r w:rsidRPr="00CA549A">
        <w:rPr>
          <w:rFonts w:ascii="Arial" w:hAnsi="Arial" w:cs="Arial"/>
          <w:b/>
          <w:bCs/>
          <w:sz w:val="24"/>
          <w:szCs w:val="24"/>
          <w:lang w:bidi="ar-SA"/>
        </w:rPr>
        <w:t xml:space="preserve">GitHub Link </w:t>
      </w:r>
      <w:r>
        <w:rPr>
          <w:rFonts w:ascii="Arial" w:hAnsi="Arial" w:cs="Arial"/>
          <w:b/>
          <w:bCs/>
          <w:sz w:val="20"/>
          <w:szCs w:val="20"/>
          <w:lang w:bidi="ar-SA"/>
        </w:rPr>
        <w:t xml:space="preserve">: </w:t>
      </w:r>
      <w:hyperlink r:id="rId15" w:history="1">
        <w:r w:rsidRPr="00472B4A">
          <w:rPr>
            <w:rStyle w:val="Hyperlink"/>
            <w:rFonts w:ascii="Arial" w:hAnsi="Arial" w:cs="Arial"/>
            <w:b/>
            <w:bCs/>
            <w:sz w:val="20"/>
            <w:szCs w:val="20"/>
            <w:lang w:bidi="ar-SA"/>
          </w:rPr>
          <w:t>https://github.com/99003660/Assignment-1</w:t>
        </w:r>
      </w:hyperlink>
    </w:p>
    <w:p w14:paraId="3ED0C6E7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0"/>
          <w:szCs w:val="20"/>
          <w:lang w:bidi="ar-SA"/>
        </w:rPr>
      </w:pPr>
    </w:p>
    <w:p w14:paraId="6A6B5DF6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 xml:space="preserve">Commands History: </w:t>
      </w:r>
    </w:p>
    <w:p w14:paraId="3400A299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176AA791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produce .out and .o files (dep -&gt; dependencies)</w:t>
      </w:r>
    </w:p>
    <w:p w14:paraId="71AB334C" w14:textId="77777777" w:rsidR="009967A0" w:rsidRPr="008167BE" w:rsidRDefault="009967A0" w:rsidP="009967A0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dep1.c dep2.c dep3.c</w:t>
      </w:r>
    </w:p>
    <w:p w14:paraId="4FDBF1B4" w14:textId="77777777" w:rsidR="009967A0" w:rsidRPr="008167BE" w:rsidRDefault="009967A0" w:rsidP="009967A0">
      <w:pPr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</w:p>
    <w:p w14:paraId="43D47369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execute the output considering a.out is the executable file</w:t>
      </w:r>
    </w:p>
    <w:p w14:paraId="485C67FF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./a.out</w:t>
      </w:r>
    </w:p>
    <w:p w14:paraId="1C0E8E36" w14:textId="77777777" w:rsidR="009967A0" w:rsidRPr="008167BE" w:rsidRDefault="009967A0" w:rsidP="009967A0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p w14:paraId="757268A8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 xml:space="preserve">To create a new file and editing </w:t>
      </w:r>
    </w:p>
    <w:p w14:paraId="4125FA54" w14:textId="77777777" w:rsidR="009967A0" w:rsidRPr="008167BE" w:rsidRDefault="009967A0" w:rsidP="009967A0">
      <w:pPr>
        <w:ind w:left="144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 xml:space="preserve"> </w:t>
      </w:r>
      <w:r w:rsidRPr="008167BE">
        <w:rPr>
          <w:rFonts w:ascii="Arial" w:hAnsi="Arial" w:cs="Arial"/>
          <w:sz w:val="24"/>
          <w:szCs w:val="24"/>
          <w:lang w:bidi="ar-SA"/>
        </w:rPr>
        <w:tab/>
        <w:t>-&gt; nano file_name</w:t>
      </w:r>
    </w:p>
    <w:p w14:paraId="690147BF" w14:textId="77777777" w:rsidR="009967A0" w:rsidRPr="008167BE" w:rsidRDefault="009967A0" w:rsidP="009967A0">
      <w:pPr>
        <w:jc w:val="both"/>
        <w:rPr>
          <w:rFonts w:ascii="Arial" w:hAnsi="Arial" w:cs="Arial"/>
          <w:sz w:val="24"/>
          <w:szCs w:val="24"/>
          <w:lang w:bidi="ar-SA"/>
        </w:rPr>
      </w:pPr>
    </w:p>
    <w:p w14:paraId="712A656B" w14:textId="77777777" w:rsidR="009967A0" w:rsidRPr="008167BE" w:rsidRDefault="009967A0" w:rsidP="009967A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To create libraries</w:t>
      </w:r>
    </w:p>
    <w:p w14:paraId="02819D74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ar rc libsimple.a dep1.o dep2.o</w:t>
      </w:r>
    </w:p>
    <w:p w14:paraId="41822E0D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s1.out -lsimple</w:t>
      </w:r>
    </w:p>
    <w:p w14:paraId="3A2D8A6F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-o s1.out -lsimple</w:t>
      </w:r>
    </w:p>
    <w:p w14:paraId="0024896A" w14:textId="77777777" w:rsidR="009967A0" w:rsidRPr="008167BE" w:rsidRDefault="009967A0" w:rsidP="009967A0">
      <w:pPr>
        <w:pStyle w:val="ListParagraph"/>
        <w:ind w:left="2160" w:firstLine="0"/>
        <w:jc w:val="both"/>
        <w:rPr>
          <w:rFonts w:ascii="Arial" w:hAnsi="Arial" w:cs="Arial"/>
          <w:sz w:val="24"/>
          <w:szCs w:val="24"/>
          <w:lang w:bidi="ar-SA"/>
        </w:rPr>
      </w:pPr>
      <w:r w:rsidRPr="008167BE">
        <w:rPr>
          <w:rFonts w:ascii="Arial" w:hAnsi="Arial" w:cs="Arial"/>
          <w:sz w:val="24"/>
          <w:szCs w:val="24"/>
          <w:lang w:bidi="ar-SA"/>
        </w:rPr>
        <w:t>-&gt; gcc -L. dep1.o -o s2.out -lsimple -static</w:t>
      </w:r>
    </w:p>
    <w:p w14:paraId="14B846C2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7C7F2A23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3580689F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1A3A7B00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508D5D4E" w14:textId="0BC1D0D0" w:rsidR="009967A0" w:rsidRDefault="008167BE" w:rsidP="008167BE">
      <w:pPr>
        <w:ind w:firstLine="0"/>
        <w:jc w:val="center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noProof/>
          <w:sz w:val="24"/>
          <w:szCs w:val="24"/>
          <w:lang w:bidi="ar-SA"/>
        </w:rPr>
        <w:drawing>
          <wp:inline distT="0" distB="0" distL="0" distR="0" wp14:anchorId="25747123" wp14:editId="7F2520AE">
            <wp:extent cx="5913120" cy="3007826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73" cy="30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5CEA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18966636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5CDBD9FE" w14:textId="1F60A4A3" w:rsidR="009967A0" w:rsidRDefault="009967A0" w:rsidP="008167BE">
      <w:pPr>
        <w:ind w:firstLine="0"/>
        <w:jc w:val="center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7946BDD6" w14:textId="54712B55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  <w:r>
        <w:rPr>
          <w:rFonts w:ascii="Arial" w:hAnsi="Arial" w:cs="Arial"/>
          <w:b/>
          <w:bCs/>
          <w:sz w:val="24"/>
          <w:szCs w:val="24"/>
          <w:lang w:bidi="ar-SA"/>
        </w:rPr>
        <w:tab/>
      </w:r>
    </w:p>
    <w:p w14:paraId="29EDAF68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1E6EFB94" w14:textId="77777777" w:rsidR="009967A0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22B62B98" w14:textId="77777777" w:rsidR="009967A0" w:rsidRPr="00CA549A" w:rsidRDefault="009967A0" w:rsidP="009967A0">
      <w:pPr>
        <w:ind w:firstLine="0"/>
        <w:jc w:val="both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01EB260C" w14:textId="3F42C962" w:rsidR="009D62B8" w:rsidRDefault="009D62B8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0784438E" w14:textId="77EB7652" w:rsidR="00987558" w:rsidRPr="00124F8C" w:rsidRDefault="00987558" w:rsidP="00987558">
      <w:pPr>
        <w:pStyle w:val="Heading1"/>
        <w:rPr>
          <w:sz w:val="32"/>
          <w:szCs w:val="32"/>
        </w:rPr>
      </w:pPr>
      <w:r w:rsidRPr="00124F8C">
        <w:rPr>
          <w:sz w:val="32"/>
          <w:szCs w:val="32"/>
        </w:rPr>
        <w:t xml:space="preserve">Activity 1 – </w:t>
      </w:r>
      <w:r w:rsidR="00A62530">
        <w:rPr>
          <w:sz w:val="32"/>
          <w:szCs w:val="32"/>
        </w:rPr>
        <w:t>Process, Signals and Threads</w:t>
      </w:r>
    </w:p>
    <w:p w14:paraId="78204A7E" w14:textId="77777777" w:rsidR="00987558" w:rsidRDefault="00987558" w:rsidP="00987558">
      <w:pPr>
        <w:pStyle w:val="Heading1"/>
      </w:pPr>
      <w:r>
        <w:t xml:space="preserve"> Description:</w:t>
      </w:r>
    </w:p>
    <w:p w14:paraId="09D6AE8D" w14:textId="36A1A331" w:rsidR="00987558" w:rsidRPr="00124F8C" w:rsidRDefault="00987558" w:rsidP="00987558">
      <w:pPr>
        <w:rPr>
          <w:sz w:val="24"/>
          <w:szCs w:val="24"/>
        </w:rPr>
      </w:pPr>
      <w:r w:rsidRPr="00124F8C">
        <w:rPr>
          <w:sz w:val="24"/>
          <w:szCs w:val="24"/>
        </w:rPr>
        <w:t>The activity dealt with the</w:t>
      </w:r>
      <w:r w:rsidR="00D04598">
        <w:rPr>
          <w:sz w:val="24"/>
          <w:szCs w:val="24"/>
        </w:rPr>
        <w:t xml:space="preserve"> process types in Linux OS and its implementation in code, sending signals to the specified target process and performing various functions using threads concept. It includes the following process:</w:t>
      </w:r>
    </w:p>
    <w:p w14:paraId="0BF3048F" w14:textId="77777777" w:rsidR="00987558" w:rsidRDefault="00987558" w:rsidP="00987558">
      <w:pPr>
        <w:ind w:firstLine="0"/>
      </w:pPr>
    </w:p>
    <w:p w14:paraId="0502914F" w14:textId="37036368" w:rsidR="00987558" w:rsidRPr="00D04598" w:rsidRDefault="005318C2" w:rsidP="00987558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 w:rsidR="00987558" w:rsidRPr="00D04598">
        <w:rPr>
          <w:rFonts w:ascii="Cambria" w:hAnsi="Cambria"/>
          <w:sz w:val="24"/>
          <w:szCs w:val="24"/>
        </w:rPr>
        <w:t xml:space="preserve">- </w:t>
      </w:r>
      <w:r w:rsidR="00D04598">
        <w:rPr>
          <w:rFonts w:ascii="Cambria" w:hAnsi="Cambria"/>
          <w:sz w:val="24"/>
          <w:szCs w:val="24"/>
        </w:rPr>
        <w:t>P</w:t>
      </w:r>
      <w:r w:rsidR="00D04598" w:rsidRPr="00D04598">
        <w:rPr>
          <w:rFonts w:ascii="Cambria" w:hAnsi="Cambria"/>
          <w:sz w:val="24"/>
          <w:szCs w:val="24"/>
        </w:rPr>
        <w:t xml:space="preserve">arent and </w:t>
      </w:r>
      <w:r w:rsidR="00D04598">
        <w:rPr>
          <w:rFonts w:ascii="Cambria" w:hAnsi="Cambria"/>
          <w:sz w:val="24"/>
          <w:szCs w:val="24"/>
        </w:rPr>
        <w:t>C</w:t>
      </w:r>
      <w:r w:rsidR="00D04598" w:rsidRPr="00D04598">
        <w:rPr>
          <w:rFonts w:ascii="Cambria" w:hAnsi="Cambria"/>
          <w:sz w:val="24"/>
          <w:szCs w:val="24"/>
        </w:rPr>
        <w:t>hild process</w:t>
      </w:r>
    </w:p>
    <w:p w14:paraId="07FABFEB" w14:textId="44653475" w:rsidR="005318C2" w:rsidRPr="00D04598" w:rsidRDefault="005318C2" w:rsidP="00987558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</w:t>
      </w:r>
      <w:r w:rsidR="00987558" w:rsidRPr="00D04598">
        <w:rPr>
          <w:rFonts w:ascii="Cambria" w:hAnsi="Cambria"/>
          <w:sz w:val="24"/>
          <w:szCs w:val="24"/>
        </w:rPr>
        <w:t xml:space="preserve">- </w:t>
      </w:r>
      <w:r w:rsidR="00D04598">
        <w:rPr>
          <w:rFonts w:ascii="Cambria" w:hAnsi="Cambria"/>
          <w:sz w:val="24"/>
          <w:szCs w:val="24"/>
        </w:rPr>
        <w:t>Zombie and Daemon process</w:t>
      </w:r>
    </w:p>
    <w:p w14:paraId="195F9879" w14:textId="638B0D58" w:rsidR="00987558" w:rsidRDefault="005318C2" w:rsidP="00987558">
      <w:pPr>
        <w:ind w:firstLine="0"/>
        <w:rPr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</w:t>
      </w:r>
      <w:r w:rsidR="00987558" w:rsidRPr="00D04598">
        <w:rPr>
          <w:rFonts w:ascii="Cambria" w:hAnsi="Cambria"/>
          <w:sz w:val="24"/>
          <w:szCs w:val="24"/>
        </w:rPr>
        <w:t xml:space="preserve">- </w:t>
      </w:r>
      <w:r w:rsidR="00F97889">
        <w:rPr>
          <w:sz w:val="24"/>
          <w:szCs w:val="24"/>
        </w:rPr>
        <w:t>Context Switching</w:t>
      </w:r>
    </w:p>
    <w:p w14:paraId="688BDB3B" w14:textId="747F8720" w:rsidR="00F97889" w:rsidRPr="00D04598" w:rsidRDefault="00F97889" w:rsidP="00987558">
      <w:pPr>
        <w:ind w:firstLine="0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 xml:space="preserve"> - System calls</w:t>
      </w:r>
    </w:p>
    <w:p w14:paraId="03691395" w14:textId="7FAC63ED" w:rsidR="00987558" w:rsidRPr="00D04598" w:rsidRDefault="00987558" w:rsidP="00987558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- </w:t>
      </w:r>
      <w:r w:rsidR="00F97889">
        <w:rPr>
          <w:rFonts w:ascii="Cambria" w:hAnsi="Cambria"/>
          <w:sz w:val="24"/>
          <w:szCs w:val="24"/>
        </w:rPr>
        <w:t>Generating process id of the process</w:t>
      </w:r>
    </w:p>
    <w:p w14:paraId="7120E263" w14:textId="535619D1" w:rsidR="00987558" w:rsidRDefault="00987558" w:rsidP="00987558">
      <w:pPr>
        <w:ind w:firstLine="0"/>
        <w:rPr>
          <w:rFonts w:ascii="Cambria" w:hAnsi="Cambria"/>
          <w:sz w:val="24"/>
          <w:szCs w:val="24"/>
        </w:rPr>
      </w:pPr>
      <w:r w:rsidRPr="00D04598">
        <w:rPr>
          <w:rFonts w:ascii="Cambria" w:hAnsi="Cambria"/>
          <w:sz w:val="24"/>
          <w:szCs w:val="24"/>
        </w:rPr>
        <w:t xml:space="preserve"> - </w:t>
      </w:r>
      <w:r w:rsidR="00F97889">
        <w:rPr>
          <w:rFonts w:ascii="Cambria" w:hAnsi="Cambria"/>
          <w:sz w:val="24"/>
          <w:szCs w:val="24"/>
        </w:rPr>
        <w:t>Sending signal using appropriate Linux commands to the target process</w:t>
      </w:r>
    </w:p>
    <w:p w14:paraId="1B1A1AB9" w14:textId="6999502D" w:rsidR="00F97889" w:rsidRPr="00F97889" w:rsidRDefault="00F97889" w:rsidP="00987558">
      <w:pPr>
        <w:ind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- Thread process cycle </w:t>
      </w:r>
    </w:p>
    <w:p w14:paraId="1599F710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4EA7E778" w14:textId="77777777" w:rsidR="00987558" w:rsidRDefault="00987558" w:rsidP="00987558">
      <w:pPr>
        <w:pStyle w:val="Heading1"/>
      </w:pPr>
      <w:r>
        <w:t xml:space="preserve">Learning Outcomes: </w:t>
      </w:r>
    </w:p>
    <w:p w14:paraId="1A67CB73" w14:textId="60487F69" w:rsidR="00987558" w:rsidRPr="009967A0" w:rsidRDefault="00987558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>Learnt to c</w:t>
      </w:r>
      <w:r w:rsidR="00F97889">
        <w:rPr>
          <w:sz w:val="24"/>
          <w:szCs w:val="24"/>
        </w:rPr>
        <w:t>reate child process and to generate the process ids of both parent and child.</w:t>
      </w:r>
    </w:p>
    <w:p w14:paraId="1AF4C0FD" w14:textId="037D2BBB" w:rsidR="00987558" w:rsidRPr="009967A0" w:rsidRDefault="00987558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 xml:space="preserve">Learnt to </w:t>
      </w:r>
      <w:r w:rsidR="00F97889">
        <w:rPr>
          <w:sz w:val="24"/>
          <w:szCs w:val="24"/>
        </w:rPr>
        <w:t>load the process control block of the process table onto the memory which includes context saving and context loading.</w:t>
      </w:r>
    </w:p>
    <w:p w14:paraId="3A9C64F4" w14:textId="2AE30D89" w:rsidR="00987558" w:rsidRPr="009967A0" w:rsidRDefault="00F97889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Implemented C programs to generate multiple child processes and launch commands in the processes using the appropriate system calls.</w:t>
      </w:r>
    </w:p>
    <w:p w14:paraId="1CD9C394" w14:textId="50F06E66" w:rsidR="00987558" w:rsidRPr="009967A0" w:rsidRDefault="00987558" w:rsidP="009875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967A0">
        <w:rPr>
          <w:sz w:val="24"/>
          <w:szCs w:val="24"/>
        </w:rPr>
        <w:t xml:space="preserve">Learnt to </w:t>
      </w:r>
      <w:r w:rsidR="00F97889">
        <w:rPr>
          <w:sz w:val="24"/>
          <w:szCs w:val="24"/>
        </w:rPr>
        <w:t>execute programs using threads and performed functions like printing current time periodically and creating a calendar.</w:t>
      </w:r>
    </w:p>
    <w:p w14:paraId="6930BD8F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0DE50B04" w14:textId="77777777" w:rsidR="00987558" w:rsidRDefault="00987558" w:rsidP="00987558">
      <w:pPr>
        <w:pStyle w:val="Heading1"/>
      </w:pPr>
      <w:r>
        <w:t>Challenges:</w:t>
      </w:r>
    </w:p>
    <w:p w14:paraId="26E459CB" w14:textId="6EA12118" w:rsidR="00987558" w:rsidRPr="008167BE" w:rsidRDefault="00987558" w:rsidP="00987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wh</w:t>
      </w:r>
      <w:r w:rsidR="00F97889">
        <w:rPr>
          <w:sz w:val="24"/>
          <w:szCs w:val="24"/>
        </w:rPr>
        <w:t>ile creating a multifile program using system cal</w:t>
      </w:r>
      <w:r w:rsidR="00F133D8">
        <w:rPr>
          <w:sz w:val="24"/>
          <w:szCs w:val="24"/>
        </w:rPr>
        <w:t>ls as the program contains multiple source files holding some functions.</w:t>
      </w:r>
    </w:p>
    <w:p w14:paraId="21558336" w14:textId="420AC923" w:rsidR="00987558" w:rsidRPr="008167BE" w:rsidRDefault="00987558" w:rsidP="00987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167BE">
        <w:rPr>
          <w:sz w:val="24"/>
          <w:szCs w:val="24"/>
        </w:rPr>
        <w:t>Faced challenge w</w:t>
      </w:r>
      <w:r w:rsidR="00F133D8">
        <w:rPr>
          <w:sz w:val="24"/>
          <w:szCs w:val="24"/>
        </w:rPr>
        <w:t>hile writing code to perform functions which Linux commands does without using those commands directly.</w:t>
      </w:r>
    </w:p>
    <w:p w14:paraId="68976683" w14:textId="77777777" w:rsidR="00987558" w:rsidRDefault="00987558" w:rsidP="00987558">
      <w:pPr>
        <w:ind w:left="720" w:firstLine="0"/>
      </w:pPr>
    </w:p>
    <w:p w14:paraId="13449CC3" w14:textId="77777777" w:rsidR="00987558" w:rsidRDefault="00987558" w:rsidP="00987558">
      <w:pPr>
        <w:pStyle w:val="Heading1"/>
      </w:pPr>
      <w:r>
        <w:lastRenderedPageBreak/>
        <w:t xml:space="preserve">Resources: </w:t>
      </w:r>
    </w:p>
    <w:p w14:paraId="4A3EB144" w14:textId="77777777" w:rsidR="00987558" w:rsidRPr="008167BE" w:rsidRDefault="00987558" w:rsidP="00987558">
      <w:pPr>
        <w:pStyle w:val="ListParagraph"/>
        <w:numPr>
          <w:ilvl w:val="0"/>
          <w:numId w:val="16"/>
        </w:numPr>
      </w:pPr>
    </w:p>
    <w:p w14:paraId="62236208" w14:textId="77777777" w:rsidR="00987558" w:rsidRPr="009967A0" w:rsidRDefault="00987558" w:rsidP="00987558">
      <w:pPr>
        <w:ind w:left="720" w:firstLine="0"/>
      </w:pPr>
    </w:p>
    <w:p w14:paraId="0274AF11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516CD0B4" w14:textId="77777777" w:rsidR="00987558" w:rsidRDefault="00987558" w:rsidP="00987558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568F65B4" w14:textId="0067F014" w:rsidR="00987558" w:rsidRDefault="00987558" w:rsidP="00987558">
      <w:pPr>
        <w:ind w:firstLine="0"/>
        <w:jc w:val="both"/>
        <w:rPr>
          <w:rFonts w:ascii="Arial" w:hAnsi="Arial" w:cs="Arial"/>
          <w:b/>
          <w:bCs/>
          <w:sz w:val="20"/>
          <w:szCs w:val="20"/>
          <w:lang w:bidi="ar-SA"/>
        </w:rPr>
      </w:pPr>
      <w:r w:rsidRPr="00CA549A">
        <w:rPr>
          <w:rFonts w:ascii="Arial" w:hAnsi="Arial" w:cs="Arial"/>
          <w:b/>
          <w:bCs/>
          <w:sz w:val="24"/>
          <w:szCs w:val="24"/>
          <w:lang w:bidi="ar-SA"/>
        </w:rPr>
        <w:t>GitHub Li</w:t>
      </w:r>
      <w:r w:rsidR="00F133D8">
        <w:rPr>
          <w:rFonts w:ascii="Arial" w:hAnsi="Arial" w:cs="Arial"/>
          <w:b/>
          <w:bCs/>
          <w:sz w:val="24"/>
          <w:szCs w:val="24"/>
          <w:lang w:bidi="ar-SA"/>
        </w:rPr>
        <w:t>nk:</w:t>
      </w:r>
    </w:p>
    <w:p w14:paraId="003490C5" w14:textId="77777777" w:rsidR="009D62B8" w:rsidRDefault="009D62B8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sectPr w:rsidR="009D62B8" w:rsidSect="00015EE5">
      <w:headerReference w:type="default" r:id="rId17"/>
      <w:footerReference w:type="default" r:id="rId18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81FF4" w14:textId="77777777" w:rsidR="006A0FC0" w:rsidRDefault="006A0FC0" w:rsidP="006A582B">
      <w:r>
        <w:separator/>
      </w:r>
    </w:p>
  </w:endnote>
  <w:endnote w:type="continuationSeparator" w:id="0">
    <w:p w14:paraId="0318AC80" w14:textId="77777777" w:rsidR="006A0FC0" w:rsidRDefault="006A0FC0" w:rsidP="006A582B">
      <w:r>
        <w:continuationSeparator/>
      </w:r>
    </w:p>
  </w:endnote>
  <w:endnote w:type="continuationNotice" w:id="1">
    <w:p w14:paraId="29E158FF" w14:textId="77777777" w:rsidR="006A0FC0" w:rsidRDefault="006A0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164F76" w:rsidRDefault="00164F7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164F76" w14:paraId="48DC9B57" w14:textId="77777777" w:rsidTr="00107955">
      <w:tc>
        <w:tcPr>
          <w:tcW w:w="3960" w:type="dxa"/>
        </w:tcPr>
        <w:p w14:paraId="48DC9B54" w14:textId="77777777" w:rsidR="00164F76" w:rsidRPr="006E044D" w:rsidRDefault="00164F7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164F76" w:rsidRPr="006E044D" w:rsidRDefault="00164F7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48DC9B56" w14:textId="0FE5CE85" w:rsidR="00164F76" w:rsidRPr="006E044D" w:rsidRDefault="00164F7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164F76" w:rsidRPr="00B9435E" w:rsidRDefault="00164F7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A7F91" w14:textId="77777777" w:rsidR="006A0FC0" w:rsidRDefault="006A0FC0" w:rsidP="006A582B">
      <w:r>
        <w:separator/>
      </w:r>
    </w:p>
  </w:footnote>
  <w:footnote w:type="continuationSeparator" w:id="0">
    <w:p w14:paraId="016C19DC" w14:textId="77777777" w:rsidR="006A0FC0" w:rsidRDefault="006A0FC0" w:rsidP="006A582B">
      <w:r>
        <w:continuationSeparator/>
      </w:r>
    </w:p>
  </w:footnote>
  <w:footnote w:type="continuationNotice" w:id="1">
    <w:p w14:paraId="53FCCB27" w14:textId="77777777" w:rsidR="006A0FC0" w:rsidRDefault="006A0F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164F76" w:rsidRPr="00DA17A9" w:rsidRDefault="00164F7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164F76" w14:paraId="48DC9B51" w14:textId="77777777" w:rsidTr="00D8110D">
      <w:tc>
        <w:tcPr>
          <w:tcW w:w="6768" w:type="dxa"/>
        </w:tcPr>
        <w:p w14:paraId="48DC9B4F" w14:textId="77777777" w:rsidR="00164F76" w:rsidRDefault="00164F7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164F76" w:rsidRDefault="00164F7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164F76" w:rsidRPr="00DA17A9" w:rsidRDefault="00164F7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E5A9D"/>
    <w:multiLevelType w:val="hybridMultilevel"/>
    <w:tmpl w:val="F4A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C1C7C"/>
    <w:multiLevelType w:val="hybridMultilevel"/>
    <w:tmpl w:val="D68653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12B3D"/>
    <w:multiLevelType w:val="hybridMultilevel"/>
    <w:tmpl w:val="1C3C790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14"/>
  </w:num>
  <w:num w:numId="15">
    <w:abstractNumId w:val="0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4F8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4F76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A06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7FB1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BE5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2B4A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18C2"/>
    <w:rsid w:val="00533266"/>
    <w:rsid w:val="00535DF3"/>
    <w:rsid w:val="0053610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FC0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3F14"/>
    <w:rsid w:val="00804528"/>
    <w:rsid w:val="008051C6"/>
    <w:rsid w:val="00805224"/>
    <w:rsid w:val="008127A0"/>
    <w:rsid w:val="00813557"/>
    <w:rsid w:val="008143C2"/>
    <w:rsid w:val="00814D3F"/>
    <w:rsid w:val="008156D8"/>
    <w:rsid w:val="008167BE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87558"/>
    <w:rsid w:val="009909BF"/>
    <w:rsid w:val="00993875"/>
    <w:rsid w:val="00995956"/>
    <w:rsid w:val="009967A0"/>
    <w:rsid w:val="00997756"/>
    <w:rsid w:val="009A0D0B"/>
    <w:rsid w:val="009A101F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2530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4598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57BB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33D8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97889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660/Assignment-1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0EB15B-2730-47BD-9D92-F9C69F2F8C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3E27346-7DB5-4078-A24E-655C1CA318F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128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poojashrinagarajan@gmail.com</cp:lastModifiedBy>
  <cp:revision>11</cp:revision>
  <cp:lastPrinted>2014-03-29T07:34:00Z</cp:lastPrinted>
  <dcterms:created xsi:type="dcterms:W3CDTF">2021-03-02T17:10:00Z</dcterms:created>
  <dcterms:modified xsi:type="dcterms:W3CDTF">2021-03-03T19:58:00Z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